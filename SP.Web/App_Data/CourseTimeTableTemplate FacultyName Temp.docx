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64" w:rsidRDefault="008C3BEE" w:rsidP="004A26D4">
      <w:pPr>
        <w:pStyle w:val="Heading2"/>
      </w:pPr>
      <w:r>
        <w:fldChar w:fldCharType="begin"/>
      </w:r>
      <w:r>
        <w:instrText xml:space="preserve"> MERGEFIELD  DepartmentName  \* MERGEFORMAT </w:instrText>
      </w:r>
      <w:r>
        <w:fldChar w:fldCharType="separate"/>
      </w:r>
      <w:r w:rsidR="00B61F7C">
        <w:rPr>
          <w:noProof/>
        </w:rPr>
        <w:t>«DepartmentName»</w:t>
      </w:r>
      <w:r>
        <w:rPr>
          <w:noProof/>
        </w:rPr>
        <w:fldChar w:fldCharType="end"/>
      </w:r>
    </w:p>
    <w:p w:rsidR="004C7A73" w:rsidRDefault="00E25A14" w:rsidP="004C7A73">
      <w:pPr>
        <w:pStyle w:val="Subtitle"/>
      </w:pPr>
      <w:fldSimple w:instr=" MERGEFIELD  CourseFormat.Description  \* MERGEFORMAT ">
        <w:r w:rsidR="006556ED">
          <w:rPr>
            <w:noProof/>
          </w:rPr>
          <w:t>«Course</w:t>
        </w:r>
        <w:r w:rsidR="00317959">
          <w:rPr>
            <w:noProof/>
          </w:rPr>
          <w:t>Type</w:t>
        </w:r>
        <w:r w:rsidR="006556ED">
          <w:rPr>
            <w:noProof/>
          </w:rPr>
          <w:t>.Description»</w:t>
        </w:r>
      </w:fldSimple>
      <w:r w:rsidR="00127DA6">
        <w:tab/>
      </w:r>
      <w:fldSimple w:instr=" MERGEFIELD  CourseStart  \* MERGEFORMAT ">
        <w:r w:rsidR="006556ED">
          <w:rPr>
            <w:noProof/>
          </w:rPr>
          <w:t>«CourseStart»</w:t>
        </w:r>
      </w:fldSimple>
    </w:p>
    <w:p w:rsidR="003C38F8" w:rsidRDefault="003C38F8" w:rsidP="00127DA6">
      <w:pPr>
        <w:pStyle w:val="Heading3"/>
      </w:pPr>
      <w:r>
        <w:t>Faculty</w:t>
      </w:r>
      <w:r w:rsidR="00127DA6">
        <w:t>:</w:t>
      </w:r>
    </w:p>
    <w:p w:rsidR="003C38F8" w:rsidRDefault="00E25A14" w:rsidP="00127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 Faculty  \* MERGEFORMAT ">
        <w:r w:rsidR="006556ED">
          <w:rPr>
            <w:noProof/>
          </w:rPr>
          <w:t>«Faculty»</w:t>
        </w:r>
      </w:fldSimple>
    </w:p>
    <w:p w:rsidR="003C38F8" w:rsidRDefault="003C38F8" w:rsidP="00127DA6">
      <w:pPr>
        <w:pStyle w:val="Heading3"/>
      </w:pPr>
      <w:r>
        <w:t>Participants</w:t>
      </w:r>
    </w:p>
    <w:p w:rsidR="003C38F8" w:rsidRDefault="00E25A14" w:rsidP="00127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 Participants  \* MERGEFORMAT ">
        <w:r w:rsidR="006556ED">
          <w:rPr>
            <w:noProof/>
          </w:rPr>
          <w:t>«Participants»</w:t>
        </w:r>
      </w:fldSimple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249"/>
        <w:gridCol w:w="1451"/>
        <w:gridCol w:w="1422"/>
      </w:tblGrid>
      <w:tr w:rsidR="00127DA6" w:rsidTr="00A21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27DA6" w:rsidRPr="00127DA6" w:rsidRDefault="00127DA6" w:rsidP="003C38F8">
            <w:pPr>
              <w:rPr>
                <w:rStyle w:val="Strong"/>
              </w:rPr>
            </w:pPr>
            <w:r w:rsidRPr="00127DA6">
              <w:rPr>
                <w:rStyle w:val="Strong"/>
              </w:rPr>
              <w:t>Start</w:t>
            </w:r>
          </w:p>
        </w:tc>
        <w:tc>
          <w:tcPr>
            <w:tcW w:w="0" w:type="auto"/>
          </w:tcPr>
          <w:p w:rsidR="00127DA6" w:rsidRPr="00127DA6" w:rsidRDefault="00127DA6" w:rsidP="003C3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127DA6">
              <w:rPr>
                <w:rStyle w:val="Strong"/>
              </w:rPr>
              <w:t>Activity</w:t>
            </w:r>
          </w:p>
        </w:tc>
        <w:tc>
          <w:tcPr>
            <w:tcW w:w="0" w:type="auto"/>
          </w:tcPr>
          <w:p w:rsidR="00127DA6" w:rsidRPr="00127DA6" w:rsidRDefault="00127DA6" w:rsidP="003C3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127DA6">
              <w:rPr>
                <w:rStyle w:val="Strong"/>
              </w:rPr>
              <w:t>Faculty</w:t>
            </w:r>
          </w:p>
        </w:tc>
      </w:tr>
      <w:tr w:rsidR="00127DA6" w:rsidTr="00A21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27DA6" w:rsidRDefault="00E25A14" w:rsidP="003C38F8">
            <w:fldSimple w:instr=" MERGEFIELD  SlotStart  \* MERGEFORMAT ">
              <w:r w:rsidR="006556ED">
                <w:rPr>
                  <w:noProof/>
                </w:rPr>
                <w:t>«SlotStart»</w:t>
              </w:r>
            </w:fldSimple>
          </w:p>
        </w:tc>
        <w:tc>
          <w:tcPr>
            <w:tcW w:w="0" w:type="auto"/>
          </w:tcPr>
          <w:p w:rsidR="00127DA6" w:rsidRDefault="00E25A14" w:rsidP="003C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SlotActivity  \* MERGEFORMAT ">
              <w:r w:rsidR="006556ED">
                <w:rPr>
                  <w:noProof/>
                </w:rPr>
                <w:t>«SlotActivity»</w:t>
              </w:r>
            </w:fldSimple>
          </w:p>
        </w:tc>
        <w:tc>
          <w:tcPr>
            <w:tcW w:w="0" w:type="auto"/>
          </w:tcPr>
          <w:p w:rsidR="00127DA6" w:rsidRDefault="00E25A14" w:rsidP="003C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SlotFaculty  \* MERGEFORMAT ">
              <w:r w:rsidR="006556ED">
                <w:rPr>
                  <w:noProof/>
                </w:rPr>
                <w:t>«SlotFaculty»</w:t>
              </w:r>
            </w:fldSimple>
          </w:p>
        </w:tc>
      </w:tr>
    </w:tbl>
    <w:p w:rsidR="00E25A14" w:rsidRDefault="00E25A14" w:rsidP="000173B2">
      <w:pPr>
        <w:pStyle w:val="Heading3"/>
        <w:sectPr w:rsidR="00E25A14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25A14" w:rsidRDefault="00E25A14" w:rsidP="000173B2">
      <w:pPr>
        <w:pStyle w:val="Heading3"/>
        <w:sectPr w:rsidR="00E25A14" w:rsidSect="00E25A1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173B2" w:rsidRDefault="008C3BEE" w:rsidP="000173B2">
      <w:pPr>
        <w:pStyle w:val="Heading3"/>
      </w:pPr>
      <w:r>
        <w:lastRenderedPageBreak/>
        <w:fldChar w:fldCharType="begin"/>
      </w:r>
      <w:r>
        <w:instrText xml:space="preserve"> MERGEFIELD  ScenarioNo  \* MERGEFORMAT </w:instrText>
      </w:r>
      <w:r>
        <w:fldChar w:fldCharType="separate"/>
      </w:r>
      <w:r w:rsidR="006556ED">
        <w:rPr>
          <w:noProof/>
        </w:rPr>
        <w:t>«ScenarioNo»</w:t>
      </w:r>
      <w:r>
        <w:rPr>
          <w:noProof/>
        </w:rPr>
        <w:fldChar w:fldCharType="end"/>
      </w:r>
    </w:p>
    <w:p w:rsidR="000173B2" w:rsidRDefault="00E25A14" w:rsidP="000173B2">
      <w:pPr>
        <w:pStyle w:val="Heading4"/>
      </w:pPr>
      <w:fldSimple w:instr=" MERGEFIELD  ScenarioName  \* MERGEFORMAT ">
        <w:r w:rsidR="006556ED">
          <w:rPr>
            <w:noProof/>
          </w:rPr>
          <w:t>«ScenarioName»</w:t>
        </w:r>
      </w:fldSimple>
      <w:bookmarkStart w:id="0" w:name="_GoBack"/>
      <w:bookmarkEnd w:id="0"/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5"/>
        <w:gridCol w:w="2244"/>
      </w:tblGrid>
      <w:tr w:rsidR="000173B2" w:rsidTr="000173B2">
        <w:trPr>
          <w:cantSplit/>
        </w:trPr>
        <w:tc>
          <w:tcPr>
            <w:tcW w:w="0" w:type="auto"/>
          </w:tcPr>
          <w:p w:rsidR="000173B2" w:rsidRPr="000173B2" w:rsidRDefault="000173B2" w:rsidP="000173B2">
            <w:pPr>
              <w:rPr>
                <w:rStyle w:val="Strong"/>
              </w:rPr>
            </w:pPr>
            <w:r w:rsidRPr="000173B2">
              <w:rPr>
                <w:rStyle w:val="Strong"/>
              </w:rPr>
              <w:t>Role</w:t>
            </w:r>
          </w:p>
        </w:tc>
        <w:tc>
          <w:tcPr>
            <w:tcW w:w="0" w:type="auto"/>
          </w:tcPr>
          <w:p w:rsidR="000173B2" w:rsidRPr="000173B2" w:rsidRDefault="000173B2" w:rsidP="000173B2">
            <w:pPr>
              <w:rPr>
                <w:rStyle w:val="Strong"/>
              </w:rPr>
            </w:pPr>
            <w:r w:rsidRPr="000173B2">
              <w:rPr>
                <w:rStyle w:val="Strong"/>
              </w:rPr>
              <w:t>Faculty</w:t>
            </w:r>
          </w:p>
        </w:tc>
      </w:tr>
      <w:tr w:rsidR="000173B2" w:rsidTr="000173B2">
        <w:trPr>
          <w:cantSplit/>
        </w:trPr>
        <w:tc>
          <w:tcPr>
            <w:tcW w:w="0" w:type="auto"/>
          </w:tcPr>
          <w:p w:rsidR="000173B2" w:rsidRDefault="00E25A14" w:rsidP="000173B2">
            <w:fldSimple w:instr=" MERGEFIELD  ScenarioRole  \* MERGEFORMAT ">
              <w:r w:rsidR="006556ED">
                <w:rPr>
                  <w:noProof/>
                </w:rPr>
                <w:t>«ScenarioRole»</w:t>
              </w:r>
            </w:fldSimple>
          </w:p>
        </w:tc>
        <w:tc>
          <w:tcPr>
            <w:tcW w:w="0" w:type="auto"/>
          </w:tcPr>
          <w:p w:rsidR="000173B2" w:rsidRDefault="00E25A14" w:rsidP="000173B2">
            <w:fldSimple w:instr=" MERGEFIELD  ScenarioRoleFaculty  \* MERGEFORMAT ">
              <w:r w:rsidR="006556ED">
                <w:rPr>
                  <w:noProof/>
                </w:rPr>
                <w:t>«ScenarioRoleFaculty»</w:t>
              </w:r>
            </w:fldSimple>
            <w:r w:rsidR="008C3BEE">
              <w:rPr>
                <w:noProof/>
              </w:rPr>
              <w:br/>
              <w:t>and enter</w:t>
            </w:r>
            <w:r w:rsidR="008C3BEE">
              <w:rPr>
                <w:noProof/>
              </w:rPr>
              <w:br/>
              <w:t>and enter</w:t>
            </w:r>
          </w:p>
        </w:tc>
      </w:tr>
    </w:tbl>
    <w:p w:rsidR="008C3BEE" w:rsidRDefault="008C3BEE" w:rsidP="00E25A14">
      <w:pPr>
        <w:sectPr w:rsidR="008C3BEE" w:rsidSect="00E25A1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C3BEE" w:rsidRDefault="008C3BEE" w:rsidP="00E25A14">
      <w:pPr>
        <w:sectPr w:rsidR="008C3BEE" w:rsidSect="00E25A1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C3BEE" w:rsidRPr="000173B2" w:rsidRDefault="008C3BEE" w:rsidP="00E25A14"/>
    <w:sectPr w:rsidR="008C3BEE" w:rsidRPr="000173B2" w:rsidSect="00E25A1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6ED" w:rsidRDefault="006556ED" w:rsidP="00817C07">
      <w:pPr>
        <w:spacing w:after="0" w:line="240" w:lineRule="auto"/>
      </w:pPr>
      <w:r>
        <w:separator/>
      </w:r>
    </w:p>
  </w:endnote>
  <w:endnote w:type="continuationSeparator" w:id="0">
    <w:p w:rsidR="006556ED" w:rsidRDefault="006556ED" w:rsidP="00817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A6" w:rsidRDefault="00127DA6">
    <w:pPr>
      <w:pStyle w:val="Footer"/>
    </w:pPr>
    <w:r>
      <w:t xml:space="preserve">Version </w:t>
    </w:r>
    <w:fldSimple w:instr=" REVNUM  \* Arabic  \* MERGEFORMAT ">
      <w:r w:rsidR="006556ED">
        <w:rPr>
          <w:noProof/>
        </w:rPr>
        <w:t>1</w:t>
      </w:r>
    </w:fldSimple>
    <w:r>
      <w:ptab w:relativeTo="margin" w:alignment="center" w:leader="none"/>
    </w:r>
    <w:hyperlink r:id="rId1" w:history="1">
      <w:r w:rsidRPr="00817C07">
        <w:rPr>
          <w:rStyle w:val="Hyperlink"/>
        </w:rPr>
        <w:t>sim-planner.com</w:t>
      </w:r>
    </w:hyperlink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C3BEE">
      <w:rPr>
        <w:noProof/>
      </w:rPr>
      <w:t>1</w:t>
    </w:r>
    <w:r>
      <w:fldChar w:fldCharType="end"/>
    </w:r>
    <w:r>
      <w:t>/</w:t>
    </w:r>
    <w:fldSimple w:instr=" NUMPAGES  \* Arabic  \* MERGEFORMAT ">
      <w:r w:rsidR="008C3BEE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6ED" w:rsidRDefault="006556ED" w:rsidP="00817C07">
      <w:pPr>
        <w:spacing w:after="0" w:line="240" w:lineRule="auto"/>
      </w:pPr>
      <w:r>
        <w:separator/>
      </w:r>
    </w:p>
  </w:footnote>
  <w:footnote w:type="continuationSeparator" w:id="0">
    <w:p w:rsidR="006556ED" w:rsidRDefault="006556ED" w:rsidP="00817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A6" w:rsidRDefault="00127DA6">
    <w:pPr>
      <w:pStyle w:val="Header"/>
    </w:pPr>
    <w:r>
      <w:tab/>
    </w:r>
    <w:r>
      <w:tab/>
      <w:t xml:space="preserve">Revised </w:t>
    </w:r>
    <w:r w:rsidR="00DE079A">
      <w:fldChar w:fldCharType="begin"/>
    </w:r>
    <w:r w:rsidR="00DE079A">
      <w:instrText xml:space="preserve"> SAVEDATE  \@ "d MMM yyyy HH:mm"  \* MERGEFORMAT </w:instrText>
    </w:r>
    <w:r w:rsidR="00DE079A">
      <w:fldChar w:fldCharType="separate"/>
    </w:r>
    <w:r w:rsidR="008C3BEE">
      <w:rPr>
        <w:noProof/>
      </w:rPr>
      <w:t>20 Sep 2016 14:11</w:t>
    </w:r>
    <w:r w:rsidR="00DE079A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ED"/>
    <w:rsid w:val="000173B2"/>
    <w:rsid w:val="00127DA6"/>
    <w:rsid w:val="00317959"/>
    <w:rsid w:val="003C38F8"/>
    <w:rsid w:val="004A26D4"/>
    <w:rsid w:val="004C7A73"/>
    <w:rsid w:val="006556ED"/>
    <w:rsid w:val="006E0492"/>
    <w:rsid w:val="007F1D22"/>
    <w:rsid w:val="00817C07"/>
    <w:rsid w:val="008C3BEE"/>
    <w:rsid w:val="00A21F61"/>
    <w:rsid w:val="00B61F7C"/>
    <w:rsid w:val="00BC738C"/>
    <w:rsid w:val="00DE079A"/>
    <w:rsid w:val="00E25A14"/>
    <w:rsid w:val="00E529DB"/>
    <w:rsid w:val="00F33F64"/>
    <w:rsid w:val="00F9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3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C07"/>
  </w:style>
  <w:style w:type="paragraph" w:styleId="Footer">
    <w:name w:val="footer"/>
    <w:basedOn w:val="Normal"/>
    <w:link w:val="Foot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C07"/>
  </w:style>
  <w:style w:type="paragraph" w:styleId="BalloonText">
    <w:name w:val="Balloon Text"/>
    <w:basedOn w:val="Normal"/>
    <w:link w:val="BalloonTextChar"/>
    <w:uiPriority w:val="99"/>
    <w:semiHidden/>
    <w:unhideWhenUsed/>
    <w:rsid w:val="0081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7C0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A26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6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A2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A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7A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F1D2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27DA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27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7DA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173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ediumShading1-Accent5">
    <w:name w:val="Medium Shading 1 Accent 5"/>
    <w:basedOn w:val="TableNormal"/>
    <w:uiPriority w:val="63"/>
    <w:rsid w:val="00A21F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3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C07"/>
  </w:style>
  <w:style w:type="paragraph" w:styleId="Footer">
    <w:name w:val="footer"/>
    <w:basedOn w:val="Normal"/>
    <w:link w:val="Foot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C07"/>
  </w:style>
  <w:style w:type="paragraph" w:styleId="BalloonText">
    <w:name w:val="Balloon Text"/>
    <w:basedOn w:val="Normal"/>
    <w:link w:val="BalloonTextChar"/>
    <w:uiPriority w:val="99"/>
    <w:semiHidden/>
    <w:unhideWhenUsed/>
    <w:rsid w:val="0081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7C0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A26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6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A2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A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7A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F1D2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27DA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27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7DA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173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ediumShading1-Accent5">
    <w:name w:val="Medium Shading 1 Accent 5"/>
    <w:basedOn w:val="TableNormal"/>
    <w:uiPriority w:val="63"/>
    <w:rsid w:val="00A21F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im-planner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EM\Documents\Visual%20Studio%202015\Projects\SimPlanner\SP.Web\App_Data\Depart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Department.dotx</Template>
  <TotalTime>0</TotalTime>
  <Pages>1</Pages>
  <Words>122</Words>
  <Characters>701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2</cp:revision>
  <dcterms:created xsi:type="dcterms:W3CDTF">2016-09-20T03:46:00Z</dcterms:created>
  <dcterms:modified xsi:type="dcterms:W3CDTF">2016-09-20T03:46:00Z</dcterms:modified>
</cp:coreProperties>
</file>