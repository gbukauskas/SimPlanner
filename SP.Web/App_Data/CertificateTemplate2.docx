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C6" w:rsidRDefault="00614641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1706245</wp:posOffset>
                </wp:positionH>
                <wp:positionV relativeFrom="page">
                  <wp:posOffset>1510665</wp:posOffset>
                </wp:positionV>
                <wp:extent cx="6659880" cy="466725"/>
                <wp:effectExtent l="1270" t="5715" r="6350" b="63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707" w:rsidRDefault="00327707" w:rsidP="002A7F10">
                            <w:pPr>
                              <w:pStyle w:val="Heading1"/>
                            </w:pPr>
                            <w:r>
                              <w:t>certificate of 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34.35pt;margin-top:118.95pt;width:524.4pt;height:36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" stroked="f">
                <v:fill opacity="0"/>
                <v:textbox style="mso-fit-shape-to-text:t">
                  <w:txbxContent>
                    <w:p w:rsidR="00327707" w:rsidRDefault="00327707" w:rsidP="002A7F10">
                      <w:pPr>
                        <w:pStyle w:val="Heading1"/>
                      </w:pPr>
                      <w:r>
                        <w:t>certificate of ATTENDANCE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210675" cy="6828790"/>
                <wp:effectExtent l="0" t="0" r="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682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707" w:rsidRDefault="00327707">
                            <w:bookmarkStart w:id="0" w:name="_GoBack"/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9055735" cy="6828790"/>
                                  <wp:effectExtent l="19050" t="0" r="0" b="0"/>
                                  <wp:docPr id="1" name="Picture 1" descr="highschool_borde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ighschool_borde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735" cy="682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0;margin-top:0;width:725.25pt;height:537.7pt;z-index:-251662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2CsQIAALI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" o:allowincell="f" filled="f" stroked="f">
                <v:textbox style="mso-fit-shape-to-text:t" inset="0,0,0,0">
                  <w:txbxContent>
                    <w:p w:rsidR="00327707" w:rsidRDefault="00327707">
                      <w:bookmarkStart w:id="1" w:name="_GoBack"/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9055735" cy="6828790"/>
                            <wp:effectExtent l="19050" t="0" r="0" b="0"/>
                            <wp:docPr id="1" name="Picture 1" descr="highschool_borde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ighschool_borde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735" cy="682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5843905</wp:posOffset>
                </wp:positionV>
                <wp:extent cx="4032250" cy="235585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707" w:rsidRDefault="00327707">
                            <w:pPr>
                              <w:pStyle w:val="Signatures"/>
                            </w:pPr>
                            <w:r>
                              <w:t>Presenter Name and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0;margin-top:460.15pt;width:317.5pt;height:18.5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2MtwIAAME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" filled="f" stroked="f">
                <v:textbox style="mso-fit-shape-to-text:t">
                  <w:txbxContent>
                    <w:p w:rsidR="00327707" w:rsidRDefault="00327707">
                      <w:pPr>
                        <w:pStyle w:val="Signatures"/>
                      </w:pPr>
                      <w:r>
                        <w:t>Presenter Name and 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8578268"/>
                              <w:placeholder>
                                <w:docPart w:val="2E865D2DD8B246529BC344AC05329FB2"/>
                              </w:placeholder>
                              <w:showingPlcHdr/>
                            </w:sdtPr>
                            <w:sdtContent>
                              <w:p w:rsidR="00327707" w:rsidRDefault="00327707">
                                <w:pPr>
                                  <w:pStyle w:val="Heading2"/>
                                </w:pPr>
                                <w:r>
                                  <w:fldChar w:fldCharType="begin"/>
                                </w:r>
                                <w:r>
                                  <w:instrText>MACROBUTTON DoFieldClick [Name]</w:instrTex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327707" w:rsidRPr="00EE35A9" w:rsidRDefault="00327707" w:rsidP="00EE35A9">
                            <w:pPr>
                              <w:pStyle w:val="Description"/>
                            </w:pPr>
                            <w:r>
                              <w:t xml:space="preserve">Completed the </w:t>
                            </w:r>
                          </w:p>
                          <w:p w:rsidR="00327707" w:rsidRDefault="00327707">
                            <w:pPr>
                              <w:pStyle w:val="DateYear"/>
                            </w:pPr>
                            <w:r>
                              <w:t xml:space="preserve">On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"dddd, MMMM dd, 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Saturday, October 08, 2016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k+uw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" filled="f" stroked="f">
                <v:textbox>
                  <w:txbxContent>
                    <w:sdt>
                      <w:sdtPr>
                        <w:id w:val="38578268"/>
                        <w:placeholder>
                          <w:docPart w:val="2E865D2DD8B246529BC344AC05329FB2"/>
                        </w:placeholder>
                        <w:showingPlcHdr/>
                      </w:sdtPr>
                      <w:sdtContent>
                        <w:p w:rsidR="00327707" w:rsidRDefault="00327707">
                          <w:pPr>
                            <w:pStyle w:val="Heading2"/>
                          </w:pPr>
                          <w:r>
                            <w:fldChar w:fldCharType="begin"/>
                          </w:r>
                          <w:r>
                            <w:instrText>MACROBUTTON DoFieldClick [Name]</w:instrTex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327707" w:rsidRPr="00EE35A9" w:rsidRDefault="00327707" w:rsidP="00EE35A9">
                      <w:pPr>
                        <w:pStyle w:val="Description"/>
                      </w:pPr>
                      <w:r>
                        <w:t xml:space="preserve">Completed the </w:t>
                      </w:r>
                    </w:p>
                    <w:p w:rsidR="00327707" w:rsidRDefault="00327707">
                      <w:pPr>
                        <w:pStyle w:val="DateYear"/>
                      </w:pPr>
                      <w:r>
                        <w:t xml:space="preserve">On </w:t>
                      </w:r>
                      <w:r>
                        <w:fldChar w:fldCharType="begin"/>
                      </w:r>
                      <w:r>
                        <w:instrText xml:space="preserve"> DATE \@ "dddd, MMMM dd, 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Saturday, October 08, 2016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80CC6" w:rsidSect="00880CC6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3C"/>
    <w:rsid w:val="00046412"/>
    <w:rsid w:val="00046952"/>
    <w:rsid w:val="002A7F10"/>
    <w:rsid w:val="00327707"/>
    <w:rsid w:val="00384147"/>
    <w:rsid w:val="0047220D"/>
    <w:rsid w:val="00614641"/>
    <w:rsid w:val="006408BA"/>
    <w:rsid w:val="006A789C"/>
    <w:rsid w:val="007846C0"/>
    <w:rsid w:val="00880CC6"/>
    <w:rsid w:val="00936DF5"/>
    <w:rsid w:val="00B837B4"/>
    <w:rsid w:val="00CF3492"/>
    <w:rsid w:val="00D96C57"/>
    <w:rsid w:val="00EE35A9"/>
    <w:rsid w:val="00FC093C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Heading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Heading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BalloonText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C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Heading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Heading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BalloonText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M\AppData\Roaming\Microsoft\Templates\AdminProC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865D2DD8B246529BC344AC0532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EA5B-2C3B-487A-8B85-A6131BD46598}"/>
      </w:docPartPr>
      <w:docPartBody>
        <w:p w:rsidR="00000000" w:rsidRDefault="005C1BDC">
          <w:pPr>
            <w:pStyle w:val="2E865D2DD8B246529BC344AC05329FB2"/>
          </w:pPr>
          <w:r>
            <w:fldChar w:fldCharType="begin"/>
          </w:r>
          <w:r>
            <w:instrText>MACROBUTTON DoFieldClick [Name]</w:instrText>
          </w:r>
          <w: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DC"/>
    <w:rsid w:val="005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65D2DD8B246529BC344AC05329FB2">
    <w:name w:val="2E865D2DD8B246529BC344AC05329F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65D2DD8B246529BC344AC05329FB2">
    <w:name w:val="2E865D2DD8B246529BC344AC05329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0B107C-2062-4A7B-8C27-C34F2C110B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AdminProCert.dotx</Template>
  <TotalTime>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recognition for administrative professional</vt:lpstr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OEM</dc:creator>
  <cp:lastModifiedBy>OEM</cp:lastModifiedBy>
  <cp:revision>1</cp:revision>
  <cp:lastPrinted>2007-02-06T19:38:00Z</cp:lastPrinted>
  <dcterms:created xsi:type="dcterms:W3CDTF">2016-10-08T06:06:00Z</dcterms:created>
  <dcterms:modified xsi:type="dcterms:W3CDTF">2016-10-08T12:28:00Z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TC102477179990</vt:lpwstr>
  </property>
</Properties>
</file>